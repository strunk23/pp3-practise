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12A00DA0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7F40B5">
        <w:rPr>
          <w:b/>
          <w:sz w:val="70"/>
          <w:szCs w:val="70"/>
        </w:rPr>
        <w:t>3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 xml:space="preserve">Programming </w:t>
      </w:r>
      <w:r w:rsidR="007F40B5">
        <w:rPr>
          <w:b/>
          <w:sz w:val="70"/>
          <w:szCs w:val="70"/>
        </w:rPr>
        <w:t>3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details</w:t>
      </w:r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niestacjonarne</w:t>
      </w:r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 an understanding of the role computation can play in solving problems</w:t>
      </w:r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r w:rsidRPr="009A5E23">
        <w:rPr>
          <w:rFonts w:ascii="Garamond" w:hAnsi="Garamond"/>
        </w:rPr>
        <w:t>overview of the basic concepts related to imperative, procedural and object-oriented programming</w:t>
      </w:r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r w:rsidR="001439C7" w:rsidRPr="001439C7">
        <w:rPr>
          <w:rFonts w:ascii="Garamond" w:hAnsi="Garamond"/>
        </w:rPr>
        <w:t>acquiring the ability to create computer programs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50BB813C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="003A25F8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 xml:space="preserve"> ZORIENTOWANEGO OBIEKTOWO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 w:rsidR="003A25F8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 xml:space="preserve">OBJECT ORIENTED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 xml:space="preserve">PROGRAMMING </w:t>
            </w:r>
            <w:r w:rsidR="00822F6D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FOUNDATIONS</w:t>
            </w:r>
          </w:p>
        </w:tc>
      </w:tr>
      <w:tr w:rsidR="00140F88" w:rsidRPr="00822F6D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7E793CB" w:rsidR="00140F88" w:rsidRPr="00822F6D" w:rsidRDefault="00822F6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Klasy i obiekty</w:t>
            </w:r>
            <w:r w:rsidR="00950FDA" w:rsidRPr="00822F6D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Classes and oject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822F6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F90A368" w14:textId="1C8096B3" w:rsidR="00140F88" w:rsidRPr="00D060F8" w:rsidRDefault="003C2189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Struktura klasy</w:t>
            </w:r>
            <w:r w:rsidR="00184B6F">
              <w:rPr>
                <w:rFonts w:ascii="Garamond" w:hAnsi="Garamond"/>
              </w:rPr>
              <w:br/>
            </w:r>
            <w:r>
              <w:rPr>
                <w:rFonts w:ascii="Garamond" w:hAnsi="Garamond"/>
              </w:rPr>
              <w:t xml:space="preserve">Class </w:t>
            </w:r>
            <w:r w:rsidR="00184B6F">
              <w:rPr>
                <w:rFonts w:ascii="Garamond" w:hAnsi="Garamond"/>
              </w:rPr>
              <w:t>structure</w:t>
            </w:r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147E2C1D" w:rsidR="006430C5" w:rsidRPr="00D060F8" w:rsidRDefault="003C2189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Hermetyzacja danych</w:t>
            </w:r>
            <w:r>
              <w:rPr>
                <w:rFonts w:ascii="Garamond" w:hAnsi="Garamond"/>
                <w:sz w:val="22"/>
                <w:szCs w:val="22"/>
              </w:rPr>
              <w:br/>
              <w:t>Data encapsulation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482BCE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7B031B89" w:rsidR="003911A2" w:rsidRPr="00482BCE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482BCE">
              <w:rPr>
                <w:rFonts w:ascii="Garamond" w:hAnsi="Garamond"/>
                <w:sz w:val="22"/>
                <w:szCs w:val="22"/>
              </w:rPr>
              <w:t xml:space="preserve">CZĘŚĆ 2 – </w:t>
            </w:r>
            <w:r w:rsidR="00E704DF">
              <w:rPr>
                <w:rFonts w:ascii="Garamond" w:hAnsi="Garamond"/>
                <w:sz w:val="22"/>
                <w:szCs w:val="22"/>
              </w:rPr>
              <w:t>ZWIĄZKI</w:t>
            </w:r>
            <w:r w:rsidR="00721AFE" w:rsidRPr="00482BCE">
              <w:rPr>
                <w:rFonts w:ascii="Garamond" w:hAnsi="Garamond"/>
                <w:sz w:val="22"/>
                <w:szCs w:val="22"/>
              </w:rPr>
              <w:t xml:space="preserve"> MI</w:t>
            </w:r>
            <w:r w:rsidR="00482BCE">
              <w:rPr>
                <w:rFonts w:ascii="Garamond" w:hAnsi="Garamond"/>
                <w:sz w:val="22"/>
                <w:szCs w:val="22"/>
              </w:rPr>
              <w:t>Ę</w:t>
            </w:r>
            <w:r w:rsidR="00721AFE" w:rsidRPr="00482BCE">
              <w:rPr>
                <w:rFonts w:ascii="Garamond" w:hAnsi="Garamond"/>
                <w:sz w:val="22"/>
                <w:szCs w:val="22"/>
              </w:rPr>
              <w:t>DZY</w:t>
            </w:r>
            <w:r w:rsidR="00482BCE" w:rsidRPr="00482BCE">
              <w:rPr>
                <w:rFonts w:ascii="Garamond" w:hAnsi="Garamond"/>
                <w:sz w:val="22"/>
                <w:szCs w:val="22"/>
              </w:rPr>
              <w:t xml:space="preserve"> OBIEKTAMI</w:t>
            </w:r>
            <w:r w:rsidRPr="00482BCE">
              <w:rPr>
                <w:rFonts w:ascii="Garamond" w:hAnsi="Garamond"/>
                <w:sz w:val="22"/>
                <w:szCs w:val="22"/>
              </w:rPr>
              <w:br/>
              <w:t xml:space="preserve">PART 2 – </w:t>
            </w:r>
            <w:r w:rsidR="009D2008" w:rsidRPr="00482BCE">
              <w:rPr>
                <w:rFonts w:ascii="Garamond" w:hAnsi="Garamond"/>
                <w:sz w:val="22"/>
                <w:szCs w:val="22"/>
              </w:rPr>
              <w:t>INTER-OBJECT RELATIONSHIPS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482BCE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4FD52D88" w:rsidR="00B22CC2" w:rsidRDefault="00747B3B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Modelowanie pojęciowe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r w:rsidR="00EA7E37">
              <w:rPr>
                <w:rFonts w:ascii="Garamond" w:hAnsi="Garamond"/>
                <w:sz w:val="22"/>
                <w:szCs w:val="22"/>
              </w:rPr>
              <w:t>Conceptual modeling</w:t>
            </w:r>
          </w:p>
        </w:tc>
      </w:tr>
      <w:tr w:rsidR="00140F88" w:rsidRPr="00003361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138E2E0" w:rsidR="001364A7" w:rsidRPr="00003361" w:rsidRDefault="00003361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>Agregacja i kompozycja</w:t>
            </w:r>
            <w:r w:rsidR="001364A7" w:rsidRPr="00003361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>Aggregation an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d composition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6A189DB5" w:rsidR="00140F88" w:rsidRPr="00D060F8" w:rsidRDefault="00575BA1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Dziedziczenie i polimorfizm</w:t>
            </w:r>
            <w:r w:rsidR="00A45A85">
              <w:rPr>
                <w:rFonts w:ascii="Garamond" w:hAnsi="Garamond"/>
                <w:sz w:val="22"/>
                <w:szCs w:val="22"/>
              </w:rPr>
              <w:br/>
            </w:r>
            <w:r>
              <w:rPr>
                <w:rFonts w:ascii="Garamond" w:hAnsi="Garamond"/>
                <w:sz w:val="22"/>
                <w:szCs w:val="22"/>
              </w:rPr>
              <w:t>Inheritance and polymorphism</w:t>
            </w:r>
          </w:p>
        </w:tc>
      </w:tr>
      <w:tr w:rsidR="00666AC2" w:rsidRPr="00CA2ECB" w14:paraId="5E095B2C" w14:textId="77777777" w:rsidTr="004269DF">
        <w:tc>
          <w:tcPr>
            <w:tcW w:w="592" w:type="dxa"/>
            <w:vAlign w:val="center"/>
          </w:tcPr>
          <w:p w14:paraId="70F639F5" w14:textId="77777777" w:rsidR="00666AC2" w:rsidRPr="002A03AD" w:rsidRDefault="00666A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11A6E61" w14:textId="54356DE6" w:rsidR="00666AC2" w:rsidRDefault="00666A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Kolokwium </w:t>
            </w:r>
            <w:r>
              <w:rPr>
                <w:rFonts w:ascii="Garamond" w:hAnsi="Garamond"/>
                <w:sz w:val="22"/>
                <w:szCs w:val="22"/>
              </w:rPr>
              <w:t>2</w:t>
            </w:r>
            <w:r>
              <w:rPr>
                <w:rFonts w:ascii="Garamond" w:hAnsi="Garamond"/>
                <w:sz w:val="22"/>
                <w:szCs w:val="22"/>
              </w:rPr>
              <w:br/>
              <w:t xml:space="preserve">Test </w:t>
            </w: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</w:tr>
      <w:tr w:rsidR="003911A2" w:rsidRPr="001A443F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0BBC5D5B" w:rsidR="003911A2" w:rsidRPr="001A443F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1A443F">
              <w:rPr>
                <w:rFonts w:ascii="Garamond" w:hAnsi="Garamond"/>
                <w:sz w:val="22"/>
                <w:szCs w:val="22"/>
              </w:rPr>
              <w:t xml:space="preserve">CZĘŚĆ 3 – </w:t>
            </w:r>
            <w:r w:rsidR="001A443F" w:rsidRPr="001A443F">
              <w:rPr>
                <w:rFonts w:ascii="Garamond" w:hAnsi="Garamond"/>
                <w:sz w:val="22"/>
                <w:szCs w:val="22"/>
              </w:rPr>
              <w:t>POJĘCIA ABSTRAK</w:t>
            </w:r>
            <w:r w:rsidR="001A443F">
              <w:rPr>
                <w:rFonts w:ascii="Garamond" w:hAnsi="Garamond"/>
                <w:sz w:val="22"/>
                <w:szCs w:val="22"/>
              </w:rPr>
              <w:t>CYJNE</w:t>
            </w:r>
            <w:r w:rsidRPr="001A443F">
              <w:rPr>
                <w:rFonts w:ascii="Garamond" w:hAnsi="Garamond"/>
                <w:sz w:val="22"/>
                <w:szCs w:val="22"/>
              </w:rPr>
              <w:br/>
              <w:t xml:space="preserve">PART 3 – </w:t>
            </w:r>
            <w:r w:rsidR="001A443F">
              <w:rPr>
                <w:rFonts w:ascii="Garamond" w:hAnsi="Garamond"/>
                <w:sz w:val="22"/>
                <w:szCs w:val="22"/>
              </w:rPr>
              <w:t>ABSTRACT CONCEPTS</w:t>
            </w:r>
          </w:p>
        </w:tc>
      </w:tr>
      <w:tr w:rsidR="00140F88" w:rsidRPr="009E3A04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1A443F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0369DF76" w:rsidR="00140F88" w:rsidRPr="009E3A04" w:rsidRDefault="009E3A04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9E3A04">
              <w:rPr>
                <w:rFonts w:ascii="Garamond" w:hAnsi="Garamond"/>
                <w:sz w:val="22"/>
                <w:szCs w:val="22"/>
                <w:lang w:val="en-US"/>
              </w:rPr>
              <w:t>Klasy a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bnstrakcyjne</w:t>
            </w:r>
            <w:r w:rsidR="00744DCD" w:rsidRPr="009E3A04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Abstract classes</w:t>
            </w:r>
          </w:p>
        </w:tc>
      </w:tr>
      <w:tr w:rsidR="00140F88" w:rsidRPr="007F40B5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9E3A04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605C04C3" w14:textId="1D763543" w:rsidR="00140F88" w:rsidRPr="00312DCC" w:rsidRDefault="009E3A04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lang w:val="en-US"/>
              </w:rPr>
              <w:t>Interfejsy</w:t>
            </w:r>
            <w:r w:rsidR="00312DCC"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Interfaces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r w:rsidR="00FD43C1"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065000" w:rsidRPr="00E67ACE" w14:paraId="65375C10" w14:textId="77777777" w:rsidTr="004269DF">
        <w:tc>
          <w:tcPr>
            <w:tcW w:w="592" w:type="dxa"/>
            <w:vAlign w:val="center"/>
          </w:tcPr>
          <w:p w14:paraId="0069A0AE" w14:textId="77777777" w:rsidR="00065000" w:rsidRPr="00CA2ECB" w:rsidRDefault="00065000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F45D633" w14:textId="48CCCA37" w:rsidR="00065000" w:rsidRPr="00E67ACE" w:rsidRDefault="00065000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 dla nieobecny</w:t>
            </w:r>
            <w:r>
              <w:rPr>
                <w:rFonts w:ascii="Garamond" w:hAnsi="Garamond"/>
                <w:sz w:val="22"/>
              </w:rPr>
              <w:t>ch studentów</w:t>
            </w:r>
            <w:r w:rsidRPr="00E67ACE">
              <w:rPr>
                <w:rFonts w:ascii="Garamond" w:hAnsi="Garamond"/>
                <w:sz w:val="22"/>
              </w:rPr>
              <w:br/>
              <w:t>Test</w:t>
            </w:r>
            <w:r>
              <w:rPr>
                <w:rFonts w:ascii="Garamond" w:hAnsi="Garamond"/>
                <w:sz w:val="22"/>
              </w:rPr>
              <w:t>s</w:t>
            </w:r>
            <w:r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434BCF4A" w14:textId="1EED5A3B" w:rsidR="002579ED" w:rsidRPr="002579ED" w:rsidRDefault="002579ED" w:rsidP="002579ED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2579ED">
        <w:rPr>
          <w:rFonts w:ascii="Garamond" w:hAnsi="Garamond"/>
          <w:lang w:val="en-US"/>
        </w:rPr>
        <w:t>Java Tutorials</w:t>
      </w:r>
      <w:r w:rsidRPr="002579ED">
        <w:rPr>
          <w:rFonts w:ascii="Garamond" w:hAnsi="Garamond"/>
          <w:lang w:val="en-US"/>
        </w:rPr>
        <w:br/>
      </w:r>
      <w:hyperlink r:id="rId8" w:history="1">
        <w:r w:rsidRPr="002579ED">
          <w:rPr>
            <w:rStyle w:val="Hipercze"/>
            <w:rFonts w:ascii="Garamond" w:hAnsi="Garamond"/>
            <w:lang w:val="en-US"/>
          </w:rPr>
          <w:t>https://docs.oracle.com/javase/tutorial/</w:t>
        </w:r>
      </w:hyperlink>
      <w:r>
        <w:rPr>
          <w:rFonts w:ascii="Garamond" w:hAnsi="Garamond"/>
          <w:lang w:val="en-US"/>
        </w:rPr>
        <w:t xml:space="preserve"> </w:t>
      </w:r>
    </w:p>
    <w:p w14:paraId="7C15FF60" w14:textId="66C19FEA" w:rsidR="002579ED" w:rsidRPr="002579ED" w:rsidRDefault="002579ED" w:rsidP="002579ED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2579ED">
        <w:rPr>
          <w:rFonts w:ascii="Garamond" w:hAnsi="Garamond"/>
          <w:lang w:val="en-US"/>
        </w:rPr>
        <w:t>Think Java 2e (book)</w:t>
      </w:r>
      <w:r w:rsidRPr="002579ED">
        <w:rPr>
          <w:rFonts w:ascii="Garamond" w:hAnsi="Garamond"/>
          <w:lang w:val="en-US"/>
        </w:rPr>
        <w:br/>
      </w:r>
      <w:hyperlink r:id="rId9" w:history="1">
        <w:r w:rsidRPr="00697F5B">
          <w:rPr>
            <w:rStyle w:val="Hipercze"/>
            <w:rFonts w:ascii="Garamond" w:hAnsi="Garamond"/>
            <w:lang w:val="en-US"/>
          </w:rPr>
          <w:t>https://greenteapress.com/wp/think-java-2e/</w:t>
        </w:r>
      </w:hyperlink>
      <w:r>
        <w:rPr>
          <w:rFonts w:ascii="Garamond" w:hAnsi="Garamond"/>
          <w:lang w:val="en-US"/>
        </w:rPr>
        <w:t xml:space="preserve"> </w:t>
      </w:r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0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  <w:t>Theory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  <w:t xml:space="preserve">Theory </w:t>
            </w:r>
            <w:r>
              <w:rPr>
                <w:rFonts w:ascii="Garamond" w:hAnsi="Garamond"/>
              </w:rPr>
              <w:t xml:space="preserve">test </w:t>
            </w:r>
            <w:r w:rsidR="001428DF">
              <w:rPr>
                <w:rFonts w:ascii="Garamond" w:hAnsi="Garamond"/>
              </w:rPr>
              <w:t>during classes</w:t>
            </w:r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77777777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11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4950" w14:textId="77777777" w:rsidR="00557886" w:rsidRDefault="00557886" w:rsidP="004E537E">
      <w:pPr>
        <w:spacing w:before="0"/>
      </w:pPr>
      <w:r>
        <w:separator/>
      </w:r>
    </w:p>
  </w:endnote>
  <w:endnote w:type="continuationSeparator" w:id="0">
    <w:p w14:paraId="6D25E646" w14:textId="77777777" w:rsidR="00557886" w:rsidRDefault="00557886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DB56" w14:textId="77777777" w:rsidR="00557886" w:rsidRDefault="00557886" w:rsidP="004E537E">
      <w:pPr>
        <w:spacing w:before="0"/>
      </w:pPr>
      <w:r>
        <w:separator/>
      </w:r>
    </w:p>
  </w:footnote>
  <w:footnote w:type="continuationSeparator" w:id="0">
    <w:p w14:paraId="7CC06B06" w14:textId="77777777" w:rsidR="00557886" w:rsidRDefault="00557886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03361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65000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54692"/>
    <w:rsid w:val="00163D38"/>
    <w:rsid w:val="00184B6F"/>
    <w:rsid w:val="00186DF8"/>
    <w:rsid w:val="00187059"/>
    <w:rsid w:val="001A2322"/>
    <w:rsid w:val="001A443F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5BFB"/>
    <w:rsid w:val="002579ED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13CE"/>
    <w:rsid w:val="00312DCC"/>
    <w:rsid w:val="00324732"/>
    <w:rsid w:val="003342BB"/>
    <w:rsid w:val="00336A92"/>
    <w:rsid w:val="00337C15"/>
    <w:rsid w:val="00351C5D"/>
    <w:rsid w:val="00373C2F"/>
    <w:rsid w:val="00376B88"/>
    <w:rsid w:val="0038445A"/>
    <w:rsid w:val="003911A2"/>
    <w:rsid w:val="00396326"/>
    <w:rsid w:val="0039651A"/>
    <w:rsid w:val="003A2366"/>
    <w:rsid w:val="003A25F8"/>
    <w:rsid w:val="003A4505"/>
    <w:rsid w:val="003A685D"/>
    <w:rsid w:val="003A6F4A"/>
    <w:rsid w:val="003A7CC2"/>
    <w:rsid w:val="003B1B6B"/>
    <w:rsid w:val="003B47BB"/>
    <w:rsid w:val="003C069D"/>
    <w:rsid w:val="003C2189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2BCE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57886"/>
    <w:rsid w:val="0057367F"/>
    <w:rsid w:val="00575BA1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66AC2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1AFE"/>
    <w:rsid w:val="00723CA4"/>
    <w:rsid w:val="00743D16"/>
    <w:rsid w:val="00744DCD"/>
    <w:rsid w:val="007452F8"/>
    <w:rsid w:val="00747B3B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7F40B5"/>
    <w:rsid w:val="0080544D"/>
    <w:rsid w:val="00816B32"/>
    <w:rsid w:val="00822F6D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D2008"/>
    <w:rsid w:val="009E1D49"/>
    <w:rsid w:val="009E3A04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04DF"/>
    <w:rsid w:val="00E71EFD"/>
    <w:rsid w:val="00E7259F"/>
    <w:rsid w:val="00E87B85"/>
    <w:rsid w:val="00EA10C7"/>
    <w:rsid w:val="00EA7E3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playlist?list=PLjHmWifVUNMKIGHmaGPVqSD-L6i1Zw-M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enteapress.com/wp/think-java-2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1514</TotalTime>
  <Pages>4</Pages>
  <Words>511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193</cp:revision>
  <cp:lastPrinted>2013-09-30T09:07:00Z</cp:lastPrinted>
  <dcterms:created xsi:type="dcterms:W3CDTF">2015-09-26T12:13:00Z</dcterms:created>
  <dcterms:modified xsi:type="dcterms:W3CDTF">2022-09-25T17:05:00Z</dcterms:modified>
</cp:coreProperties>
</file>